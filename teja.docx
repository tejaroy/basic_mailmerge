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4A7542" w:rsidRPr="00A85B6F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89"/>
            </w:tblGrid>
            <w:tr w:rsidR="004A7542" w:rsidRPr="00A85B6F" w:rsidTr="00346ED4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:rsidR="004A7542" w:rsidRPr="002D589D" w:rsidRDefault="00F06F78" w:rsidP="00346ED4">
                  <w:pPr>
                    <w:pStyle w:val="Heading1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B3D39F3E14D94B6086E0F44DD4A3CFD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2D589D">
                        <w:t>Skills</w:t>
                      </w:r>
                    </w:sdtContent>
                  </w:sdt>
                  <w:r w:rsidR="00911D8F">
                    <w:t>:</w:t>
                  </w:r>
                  <w:fldSimple w:instr=" MERGEFIELD  skills  \* MERGEFORMAT ">
                    <w:r w:rsidR="00911D8F">
                      <w:rPr>
                        <w:noProof/>
                      </w:rPr>
                      <w:t>«skills»</w:t>
                    </w:r>
                  </w:fldSimple>
                </w:p>
                <w:p w:rsidR="004A7542" w:rsidRPr="00A85B6F" w:rsidRDefault="004A7542" w:rsidP="00346ED4">
                  <w:pPr>
                    <w:pStyle w:val="Heading2"/>
                  </w:pPr>
                </w:p>
              </w:tc>
            </w:tr>
            <w:tr w:rsidR="004A7542" w:rsidRPr="00A85B6F" w:rsidTr="00346ED4">
              <w:trPr>
                <w:trHeight w:val="8502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:rsidR="004A7542" w:rsidRPr="00A85B6F" w:rsidRDefault="00F06F78" w:rsidP="00346ED4">
                  <w:pPr>
                    <w:pStyle w:val="Heading1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65FBA4ACCA234BDAB26F080E96B91AC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Experience</w:t>
                      </w:r>
                    </w:sdtContent>
                  </w:sdt>
                </w:p>
                <w:p w:rsidR="004A7542" w:rsidRPr="00A85B6F" w:rsidRDefault="00F06F78" w:rsidP="00346ED4">
                  <w:pPr>
                    <w:pStyle w:val="Heading2"/>
                  </w:pPr>
                  <w:sdt>
                    <w:sdtPr>
                      <w:alias w:val="Enter job title 1:"/>
                      <w:tag w:val="Enter job title 1:"/>
                      <w:id w:val="287256568"/>
                      <w:placeholder>
                        <w:docPart w:val="E633A15474F443CAA8F4B5F577CDE4B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Job Title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company 1:"/>
                      <w:tag w:val="Enter company 1:"/>
                      <w:id w:val="1443026557"/>
                      <w:placeholder>
                        <w:docPart w:val="6C4A41786C3B4001A1DF680509B8F46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Company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Dates From for employment 1:"/>
                      <w:tag w:val="Enter Dates From for employment 1:"/>
                      <w:id w:val="500858531"/>
                      <w:placeholder>
                        <w:docPart w:val="638327A10C754E98852E8A696B64546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>
                        <w:t>Dates From</w:t>
                      </w:r>
                    </w:sdtContent>
                  </w:sdt>
                  <w:r w:rsidR="004A7542">
                    <w:t xml:space="preserve"> </w:t>
                  </w:r>
                  <w:r w:rsidR="004A7542" w:rsidRPr="00A85B6F">
                    <w:t xml:space="preserve">– </w:t>
                  </w:r>
                  <w:sdt>
                    <w:sdtPr>
                      <w:alias w:val="Enter Dates To for employment 1:"/>
                      <w:tag w:val="Enter Dates To for employment 1:"/>
                      <w:id w:val="-1556002318"/>
                      <w:placeholder>
                        <w:docPart w:val="E4CC42D054F843608D058594386702E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To</w:t>
                      </w:r>
                    </w:sdtContent>
                  </w:sdt>
                </w:p>
                <w:sdt>
                  <w:sdtPr>
                    <w:alias w:val="Enter responsibilities and accomplishments 1:"/>
                    <w:tag w:val="Enter responsibilities and accomplishments 1:"/>
                    <w:id w:val="564761840"/>
                    <w:placeholder>
                      <w:docPart w:val="2F6C50D8B4DC406197192FBE80466F21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A7542" w:rsidRPr="00A85B6F" w:rsidRDefault="004A7542" w:rsidP="00346ED4">
                      <w:r w:rsidRPr="00A85B6F">
                        <w:t>Summarize your key responsibilities, leadership, and most stellar accomplishments. Don’t list everything; keep it relevant and include data that shows the impact you made.</w:t>
                      </w:r>
                    </w:p>
                  </w:sdtContent>
                </w:sdt>
                <w:p w:rsidR="004A7542" w:rsidRPr="00A85B6F" w:rsidRDefault="00F06F78" w:rsidP="00346ED4">
                  <w:pPr>
                    <w:pStyle w:val="Heading2"/>
                  </w:pPr>
                  <w:sdt>
                    <w:sdtPr>
                      <w:alias w:val="Enter job title 2:"/>
                      <w:tag w:val="Enter job title 2:"/>
                      <w:id w:val="-1144666139"/>
                      <w:placeholder>
                        <w:docPart w:val="4498476F71F3451FAEE69188A0AED41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Job Title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company 2:"/>
                      <w:tag w:val="Enter company 2:"/>
                      <w:id w:val="376904949"/>
                      <w:placeholder>
                        <w:docPart w:val="FE11ABB01AD64583A68D2C72FFF8C3B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Company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Dates From for employment 2:"/>
                      <w:tag w:val="Enter Dates From for employment 2:"/>
                      <w:id w:val="-979387077"/>
                      <w:placeholder>
                        <w:docPart w:val="81103F2092474E25A7331B8AAE37CA8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>
                        <w:t>Dates From</w:t>
                      </w:r>
                    </w:sdtContent>
                  </w:sdt>
                  <w:r w:rsidR="004A7542">
                    <w:t xml:space="preserve"> </w:t>
                  </w:r>
                  <w:r w:rsidR="004A7542" w:rsidRPr="00A85B6F">
                    <w:t xml:space="preserve">– </w:t>
                  </w:r>
                  <w:sdt>
                    <w:sdtPr>
                      <w:alias w:val="Enter Dates To for employment 2:"/>
                      <w:tag w:val="Enter Dates To for employment 2:"/>
                      <w:id w:val="-506289195"/>
                      <w:placeholder>
                        <w:docPart w:val="A388FE2579A240DE8E55B0540C4B070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To</w:t>
                      </w:r>
                    </w:sdtContent>
                  </w:sdt>
                </w:p>
                <w:sdt>
                  <w:sdtPr>
                    <w:alias w:val="Enter responsibilities and accomplishments 2:"/>
                    <w:tag w:val="Enter responsibilities and accomplishments 2:"/>
                    <w:id w:val="763961407"/>
                    <w:placeholder>
                      <w:docPart w:val="EC12582ECBCD47D797A51FB988D3450E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A7542" w:rsidRPr="00A85B6F" w:rsidRDefault="004A7542" w:rsidP="00346ED4">
                      <w:r w:rsidRPr="00A85B6F">
                        <w:t>Think about the size of the team you led, the number of projects you balanced, or the number of articles you wrote.</w:t>
                      </w:r>
                    </w:p>
                  </w:sdtContent>
                </w:sdt>
                <w:p w:rsidR="004A7542" w:rsidRPr="00A85B6F" w:rsidRDefault="00F06F78" w:rsidP="00346ED4">
                  <w:pPr>
                    <w:pStyle w:val="Heading1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E045008B2D904938B58B3153F4A97CE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Education</w:t>
                      </w:r>
                    </w:sdtContent>
                  </w:sdt>
                </w:p>
                <w:p w:rsidR="004A7542" w:rsidRDefault="00F06F78" w:rsidP="00346ED4">
                  <w:pPr>
                    <w:pStyle w:val="Heading2"/>
                  </w:pPr>
                  <w:sdt>
                    <w:sdtPr>
                      <w:alias w:val="Enter degree:"/>
                      <w:tag w:val="Enter degree:"/>
                      <w:id w:val="634905938"/>
                      <w:placeholder>
                        <w:docPart w:val="22F53C302B7F49C89B29F07F05586D6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Degree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date earned:"/>
                      <w:tag w:val="Enter date earned:"/>
                      <w:id w:val="-719983892"/>
                      <w:placeholder>
                        <w:docPart w:val="00E73E9E73804643AF78E485EFB59A7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Date Earned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school:"/>
                      <w:tag w:val="Enter school:"/>
                      <w:id w:val="-104814593"/>
                      <w:placeholder>
                        <w:docPart w:val="7FB1E42AC32F44CBA11D166A50DFC99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School</w:t>
                      </w:r>
                    </w:sdtContent>
                  </w:sdt>
                </w:p>
                <w:p w:rsidR="004A7542" w:rsidRPr="00A85B6F" w:rsidRDefault="00F06F78" w:rsidP="00346ED4">
                  <w:sdt>
                    <w:sdtPr>
                      <w:alias w:val="Enter education details:"/>
                      <w:tag w:val="Enter education details:"/>
                      <w:id w:val="-670642327"/>
                      <w:placeholder>
                        <w:docPart w:val="E35403BBA10C4918BFE8DBCC71C13B1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You might want to include your GPA and a summary of relevant coursework, awards, and honors.</w:t>
                      </w:r>
                    </w:sdtContent>
                  </w:sdt>
                </w:p>
                <w:p w:rsidR="004A7542" w:rsidRPr="00A85B6F" w:rsidRDefault="00F06F78" w:rsidP="00346ED4">
                  <w:pPr>
                    <w:pStyle w:val="Heading2"/>
                  </w:pPr>
                  <w:sdt>
                    <w:sdtPr>
                      <w:alias w:val="Enter degree:"/>
                      <w:tag w:val="Enter degree:"/>
                      <w:id w:val="-498652053"/>
                      <w:placeholder>
                        <w:docPart w:val="73F28F376983411AAA08D054BB634CE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Degree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date earned:"/>
                      <w:tag w:val="Enter date earned:"/>
                      <w:id w:val="1470554791"/>
                      <w:placeholder>
                        <w:docPart w:val="CFFCA3E7D978458CB1CA3A9BAB629E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Date Earned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school:"/>
                      <w:tag w:val="Enter school:"/>
                      <w:id w:val="2085479820"/>
                      <w:placeholder>
                        <w:docPart w:val="8F16E4A1600C48C08FBEBBD0B80B219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School</w:t>
                      </w:r>
                    </w:sdtContent>
                  </w:sdt>
                </w:p>
                <w:p w:rsidR="004A7542" w:rsidRPr="00A85B6F" w:rsidRDefault="00F06F78" w:rsidP="00346ED4">
                  <w:sdt>
                    <w:sdtPr>
                      <w:alias w:val="Education details:"/>
                      <w:tag w:val="Education details:"/>
                      <w:id w:val="-1546364347"/>
                      <w:placeholder>
                        <w:docPart w:val="199EC3E73D474DB1B8A5ECF82B6C880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On the Home tab of the ribbon, check out Styles to apply the formatting you need with just a click.</w:t>
                      </w:r>
                    </w:sdtContent>
                  </w:sdt>
                </w:p>
              </w:tc>
            </w:tr>
          </w:tbl>
          <w:p w:rsidR="004A7542" w:rsidRPr="00A85B6F" w:rsidRDefault="004A7542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4A7542" w:rsidRPr="00A85B6F" w:rsidTr="00346ED4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4A7542" w:rsidRPr="00A85B6F" w:rsidRDefault="00F06F78" w:rsidP="00346ED4">
                  <w:pPr>
                    <w:pStyle w:val="Heading1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0DED1B2C966148B98E2DD884838B025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>
                        <w:t>Objective</w:t>
                      </w:r>
                    </w:sdtContent>
                  </w:sdt>
                </w:p>
                <w:sdt>
                  <w:sdtPr>
                    <w:alias w:val="Enter objective:"/>
                    <w:tag w:val="Enter objective:"/>
                    <w:id w:val="-1216425596"/>
                    <w:placeholder>
                      <w:docPart w:val="1B9464317F4C4D899866A239AB256ABF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E10171" w:rsidRDefault="004A7542" w:rsidP="00346ED4">
                      <w:pPr>
                        <w:pStyle w:val="Heading2"/>
                      </w:pPr>
                      <w:r w:rsidRPr="00A85B6F">
                        <w:t>To get started, click placeholder text and start typing. Be brief: one or two sentences.</w:t>
                      </w:r>
                    </w:p>
                    <w:p w:rsidR="00E10171" w:rsidRPr="00E10171" w:rsidRDefault="00E10171" w:rsidP="00FE5E5B">
                      <w:pPr>
                        <w:pStyle w:val="Heading2"/>
                      </w:pPr>
                      <w:r w:rsidRPr="00E10171">
                        <w:t xml:space="preserve">Double-click “Your Name” </w:t>
                      </w:r>
                      <w:r w:rsidR="00FE5E5B">
                        <w:t xml:space="preserve">in the header </w:t>
                      </w:r>
                      <w:r w:rsidRPr="00E10171">
                        <w:t>to add your name.</w:t>
                      </w:r>
                    </w:p>
                  </w:sdtContent>
                </w:sdt>
              </w:tc>
            </w:tr>
            <w:tr w:rsidR="004A7542" w:rsidRPr="00A85B6F" w:rsidTr="00346ED4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846"/>
                    <w:gridCol w:w="1847"/>
                  </w:tblGrid>
                  <w:tr w:rsidR="004A7542" w:rsidRPr="00A85B6F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0E5E14C" wp14:editId="7E00E0BF">
                                  <wp:extent cx="329184" cy="329184"/>
                                  <wp:effectExtent l="0" t="0" r="0" b="0"/>
                                  <wp:docPr id="6" name="Group 322" title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766A7EEB" id="Group 322" o:spid="_x0000_s1026" alt="Title: Email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DGroMnqCwAAUDcAAA4AAAAAAAAAAAAAAAAALgIAAGRycy9lMm9Eb2MueG1sUEsBAi0AFAAG&#10;AAgAAAAhAGhHG9DYAAAAAwEAAA8AAAAAAAAAAAAAAAAARA4AAGRycy9kb3ducmV2LnhtbFBLBQYA&#10;AAAABAAEAPMAAABJDwAAAAA=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02BAEBD0" wp14:editId="57F537BE">
                                  <wp:extent cx="329184" cy="329184"/>
                                  <wp:effectExtent l="0" t="0" r="0" b="0"/>
                                  <wp:docPr id="304" name="Group 303" title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A04ED50" id="Group 303" o:spid="_x0000_s1026" alt="Title: Telephone icon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A6Y2yZvBwAAN6jAAAOAAAAAAAAAAAA&#10;AAAAAC4CAABkcnMvZTJvRG9jLnhtbFBLAQItABQABgAIAAAAIQBoRxvQ2AAAAAMBAAAPAAAAAAAA&#10;AAAAAAAAABYfAABkcnMvZG93bnJldi54bWxQSwUGAAAAAAQABADzAAAAGyAAAAAA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911D8F" w:rsidP="00346ED4">
                        <w:fldSimple w:instr=" MERGEFIELD  email  \* MERGEFORMAT ">
                          <w:r>
                            <w:rPr>
                              <w:noProof/>
                            </w:rPr>
                            <w:t>«email»</w:t>
                          </w:r>
                        </w:fldSimple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911D8F" w:rsidP="00346ED4">
                        <w:fldSimple w:instr=" MERGEFIELD  phonenumber  \* MERGEFORMAT ">
                          <w:r>
                            <w:rPr>
                              <w:noProof/>
                            </w:rPr>
                            <w:t>«phonenumber»</w:t>
                          </w:r>
                        </w:fldSimple>
                        <w:bookmarkStart w:id="0" w:name="_GoBack"/>
                        <w:bookmarkEnd w:id="0"/>
                        <w:r w:rsidRPr="00A85B6F">
                          <w:t xml:space="preserve"> </w:t>
                        </w:r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568622B" wp14:editId="408AFCEA">
                                  <wp:extent cx="329184" cy="329184"/>
                                  <wp:effectExtent l="0" t="0" r="0" b="0"/>
                                  <wp:docPr id="9" name="Group 321" title="LinkedIn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Oval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reeform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5AE7F33C" id="Group 321" o:spid="_x0000_s1026" alt="Title: LinkedIn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OdldxidEAAAdFEAAA4AAAAAAAAAAAAAAAAALgIAAGRycy9lMm9Eb2MueG1sUEsB&#10;Ai0AFAAGAAgAAAAhAGhHG9DYAAAAAwEAAA8AAAAAAAAAAAAAAAAA9xIAAGRycy9kb3ducmV2Lnht&#10;bFBLBQYAAAAABAAEAPMAAAD8EwAAAAA=&#10;">
                                  <v:oval id="Oval 10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" fillcolor="#ffd556 [3204]" stroked="f" strokeweight="1pt">
                                    <v:stroke joinstyle="miter"/>
                                  </v:oval>
                                  <v:shape id="Freeform 11" o:spid="_x0000_s1028" style="position:absolute;left:78073;top:86805;width:173038;height:155575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0C6108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F156910" wp14:editId="636C4C4C">
                                  <wp:extent cx="329184" cy="329184"/>
                                  <wp:effectExtent l="0" t="0" r="13970" b="13970"/>
                                  <wp:docPr id="1" name="Group 4" title="Twitter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4" name="Freeform 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Freeform 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2133F66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de0TS50SAADVZAAADgAAAAAAAAAAAAAAAAAuAgAAZHJzL2Uyb0RvYy54bWxQSwEC&#10;LQAUAAYACAAAACEAaEcb0NgAAAADAQAADwAAAAAAAAAAAAAAAAD3FAAAZHJzL2Rvd25yZXYueG1s&#10;UEsFBgAAAAAEAAQA8wAAAPwVAAAAAA==&#10;">
                                  <o:lock v:ext="edit" aspectratio="t"/>
                                  <v:shape id="Freeform 4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ffd556 [3204]" strokecolor="#ffd556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Freeform 5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ed="f" strokecolor="#636a6b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:rsidR="004A7542" w:rsidRPr="00A85B6F" w:rsidRDefault="00F06F78" w:rsidP="00346ED4">
                        <w:sdt>
                          <w:sdtPr>
                            <w:alias w:val="Enter LinkedIn URL:"/>
                            <w:tag w:val="Enter LinkedIn URL:"/>
                            <w:id w:val="-1457020033"/>
                            <w:placeholder>
                              <w:docPart w:val="D6F0EC3856FB4E07A64E40B825208549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4A7542" w:rsidRPr="00A85B6F">
                              <w:t>LinkedIn URL</w:t>
                            </w:r>
                          </w:sdtContent>
                        </w:sdt>
                      </w:p>
                    </w:tc>
                    <w:sdt>
                      <w:sdtPr>
                        <w:alias w:val="Enter Twitter handle:"/>
                        <w:tag w:val="Enter Twitter handle:"/>
                        <w:id w:val="1478497653"/>
                        <w:placeholder>
                          <w:docPart w:val="9F0C73F73591455B88D5659A321A9AE4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tc>
                          <w:tcPr>
                            <w:tcW w:w="1847" w:type="dxa"/>
                            <w:tcMar>
                              <w:top w:w="0" w:type="dxa"/>
                              <w:bottom w:w="288" w:type="dxa"/>
                            </w:tcMar>
                          </w:tcPr>
                          <w:p w:rsidR="004A7542" w:rsidRPr="00A85B6F" w:rsidRDefault="004A7542" w:rsidP="00346ED4">
                            <w:r w:rsidRPr="00AF4CC8">
                              <w:t>Twitter handle</w:t>
                            </w:r>
                          </w:p>
                        </w:tc>
                      </w:sdtContent>
                    </w:sdt>
                  </w:tr>
                </w:tbl>
                <w:p w:rsidR="004A7542" w:rsidRPr="00A85B6F" w:rsidRDefault="00F06F78" w:rsidP="00346ED4"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655DF7D029B9421F91F0141875A93D4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4A7542" w:rsidRPr="00A85B6F" w:rsidTr="00346ED4">
              <w:trPr>
                <w:trHeight w:val="341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4A7542" w:rsidRPr="00A85B6F" w:rsidRDefault="00F06F78" w:rsidP="004A7542">
                  <w:pPr>
                    <w:pStyle w:val="Heading1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6F2C0F1A8E0342409A482EDE6FC68BE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5D99B98099D74FBFA8114D08783902C9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A7542" w:rsidRPr="00A85B6F" w:rsidRDefault="004A7542" w:rsidP="00346ED4">
                      <w:pPr>
                        <w:pStyle w:val="Heading2"/>
                      </w:pPr>
                      <w:r w:rsidRPr="00A85B6F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:rsidR="004A7542" w:rsidRPr="00A85B6F" w:rsidRDefault="004A7542" w:rsidP="00346ED4"/>
        </w:tc>
      </w:tr>
    </w:tbl>
    <w:p w:rsidR="00EC26A6" w:rsidRPr="00EC26A6" w:rsidRDefault="00EC26A6" w:rsidP="00EC26A6">
      <w:pPr>
        <w:pStyle w:val="NoSpacing"/>
      </w:pPr>
    </w:p>
    <w:sectPr w:rsidR="00EC26A6" w:rsidRPr="00EC26A6" w:rsidSect="006F77C5">
      <w:footerReference w:type="default" r:id="rId7"/>
      <w:headerReference w:type="first" r:id="rId8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F78" w:rsidRDefault="00F06F78" w:rsidP="004A7542">
      <w:pPr>
        <w:spacing w:after="0" w:line="240" w:lineRule="auto"/>
      </w:pPr>
      <w:r>
        <w:separator/>
      </w:r>
    </w:p>
  </w:endnote>
  <w:endnote w:type="continuationSeparator" w:id="0">
    <w:p w:rsidR="00F06F78" w:rsidRDefault="00F06F78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2D075C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26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F78" w:rsidRDefault="00F06F78" w:rsidP="004A7542">
      <w:pPr>
        <w:spacing w:after="0" w:line="240" w:lineRule="auto"/>
      </w:pPr>
      <w:r>
        <w:separator/>
      </w:r>
    </w:p>
  </w:footnote>
  <w:footnote w:type="continuationSeparator" w:id="0">
    <w:p w:rsidR="00F06F78" w:rsidRDefault="00F06F78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EFB" w:rsidRDefault="00F06F78">
    <w:pPr>
      <w:pStyle w:val="Header"/>
    </w:pPr>
    <w:sdt>
      <w:sdtPr>
        <w:alias w:val="Enter Your Name:"/>
        <w:tag w:val="Enter Your Name:"/>
        <w:id w:val="1764105439"/>
        <w:placeholder/>
        <w:dataBinding w:prefixMappings="xmlns:ns0='http://schemas.microsoft.com/office/2006/coverPageProps' " w:xpath="/ns0:CoverPageProperties[1]/ns0:CompanyPhone[1]" w:storeItemID="{55AF091B-3C7A-41E3-B477-F2FDAA23CFDA}"/>
        <w15:appearance w15:val="hidden"/>
        <w:text w:multiLine="1"/>
      </w:sdtPr>
      <w:sdtEndPr/>
      <w:sdtContent/>
    </w:sdt>
    <w:r w:rsidR="00911D8F">
      <w:t>name:</w:t>
    </w:r>
    <w:fldSimple w:instr=" MERGEFIELD  name  \* MERGEFORMAT ">
      <w:r w:rsidR="00911D8F">
        <w:rPr>
          <w:noProof/>
        </w:rPr>
        <w:t>«name»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C5"/>
    <w:rsid w:val="001C292B"/>
    <w:rsid w:val="002876BB"/>
    <w:rsid w:val="00293B83"/>
    <w:rsid w:val="002D075C"/>
    <w:rsid w:val="00454034"/>
    <w:rsid w:val="004A7542"/>
    <w:rsid w:val="00531CC5"/>
    <w:rsid w:val="006A3CE7"/>
    <w:rsid w:val="006F77C5"/>
    <w:rsid w:val="00857F01"/>
    <w:rsid w:val="008B0B05"/>
    <w:rsid w:val="00911D8F"/>
    <w:rsid w:val="00A076D8"/>
    <w:rsid w:val="00B90950"/>
    <w:rsid w:val="00BE5F21"/>
    <w:rsid w:val="00E10171"/>
    <w:rsid w:val="00EC26A6"/>
    <w:rsid w:val="00EC7733"/>
    <w:rsid w:val="00ED1C71"/>
    <w:rsid w:val="00F06F78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3EFD7"/>
  <w15:chartTrackingRefBased/>
  <w15:docId w15:val="{CD56E91D-A6AB-4D66-8F4C-02C20E28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0B05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8B0B05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color w:val="4A4F4F" w:themeColor="text2" w:themeShade="BF"/>
      <w:spacing w:val="5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B05"/>
    <w:pPr>
      <w:keepNext/>
      <w:keepLines/>
      <w:outlineLvl w:val="1"/>
    </w:pPr>
    <w:rPr>
      <w:rFonts w:asciiTheme="majorHAnsi" w:eastAsiaTheme="majorEastAsia" w:hAnsiTheme="majorHAnsi" w:cstheme="majorBidi"/>
      <w:b/>
      <w:color w:val="4A4F4F" w:themeColor="text2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0B05"/>
    <w:rPr>
      <w:rFonts w:asciiTheme="majorHAnsi" w:eastAsiaTheme="majorEastAsia" w:hAnsiTheme="majorHAnsi" w:cstheme="majorBidi"/>
      <w:caps/>
      <w:color w:val="4A4F4F" w:themeColor="text2" w:themeShade="BF"/>
      <w:spacing w:val="5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B05"/>
    <w:rPr>
      <w:rFonts w:asciiTheme="majorHAnsi" w:eastAsiaTheme="majorEastAsia" w:hAnsiTheme="majorHAnsi" w:cstheme="majorBidi"/>
      <w:b/>
      <w:color w:val="4A4F4F" w:themeColor="text2" w:themeShade="BF"/>
      <w:szCs w:val="26"/>
    </w:rPr>
  </w:style>
  <w:style w:type="paragraph" w:styleId="Header">
    <w:name w:val="header"/>
    <w:basedOn w:val="Normal"/>
    <w:link w:val="HeaderCh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HeaderChar">
    <w:name w:val="Header Char"/>
    <w:basedOn w:val="DefaultParagraphFont"/>
    <w:link w:val="Header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Footer">
    <w:name w:val="footer"/>
    <w:basedOn w:val="Normal"/>
    <w:link w:val="FooterChar"/>
    <w:uiPriority w:val="99"/>
    <w:unhideWhenUsed/>
    <w:rsid w:val="004A754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42"/>
  </w:style>
  <w:style w:type="paragraph" w:styleId="NoSpacing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4A7542"/>
  </w:style>
  <w:style w:type="character" w:customStyle="1" w:styleId="GraphicChar">
    <w:name w:val="Graphic Char"/>
    <w:basedOn w:val="DefaultParagraphFont"/>
    <w:link w:val="Graphic"/>
    <w:uiPriority w:val="10"/>
    <w:rsid w:val="004A7542"/>
  </w:style>
  <w:style w:type="character" w:styleId="PlaceholderText">
    <w:name w:val="Placeholder Text"/>
    <w:basedOn w:val="DefaultParagraphFont"/>
    <w:uiPriority w:val="99"/>
    <w:semiHidden/>
    <w:rsid w:val="004A754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075C"/>
    <w:rPr>
      <w:i/>
      <w:iCs/>
      <w:color w:val="806000" w:themeColor="accent4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075C"/>
    <w:rPr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C"/>
    <w:rPr>
      <w:rFonts w:ascii="Segoe UI" w:hAnsi="Segoe UI" w:cs="Segoe UI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075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75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75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75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75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075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5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75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075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075C"/>
    <w:rPr>
      <w:rFonts w:ascii="Consolas" w:hAnsi="Consolas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0950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tu94\AppData\Roaming\Microsoft\Templates\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3D39F3E14D94B6086E0F44DD4A3C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E7A6C-0930-45E9-918A-832A58144A92}"/>
      </w:docPartPr>
      <w:docPartBody>
        <w:p w:rsidR="00000000" w:rsidRDefault="00903717">
          <w:pPr>
            <w:pStyle w:val="B3D39F3E14D94B6086E0F44DD4A3CFDF"/>
          </w:pPr>
          <w:r w:rsidRPr="002D589D">
            <w:t>Skills</w:t>
          </w:r>
        </w:p>
      </w:docPartBody>
    </w:docPart>
    <w:docPart>
      <w:docPartPr>
        <w:name w:val="65FBA4ACCA234BDAB26F080E96B91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B3E73-D450-4AC7-9623-93E6212B6980}"/>
      </w:docPartPr>
      <w:docPartBody>
        <w:p w:rsidR="00000000" w:rsidRDefault="00903717">
          <w:pPr>
            <w:pStyle w:val="65FBA4ACCA234BDAB26F080E96B91AC4"/>
          </w:pPr>
          <w:r w:rsidRPr="00A85B6F">
            <w:t>Experience</w:t>
          </w:r>
        </w:p>
      </w:docPartBody>
    </w:docPart>
    <w:docPart>
      <w:docPartPr>
        <w:name w:val="E633A15474F443CAA8F4B5F577CDE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3DE99-ED73-42EA-995D-9BBCB8C31B2B}"/>
      </w:docPartPr>
      <w:docPartBody>
        <w:p w:rsidR="00000000" w:rsidRDefault="00903717">
          <w:pPr>
            <w:pStyle w:val="E633A15474F443CAA8F4B5F577CDE4B5"/>
          </w:pPr>
          <w:r w:rsidRPr="00A85B6F">
            <w:t>Job Title</w:t>
          </w:r>
        </w:p>
      </w:docPartBody>
    </w:docPart>
    <w:docPart>
      <w:docPartPr>
        <w:name w:val="6C4A41786C3B4001A1DF680509B8F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3F67D-C6CE-4F20-B206-DEF7E0FBE518}"/>
      </w:docPartPr>
      <w:docPartBody>
        <w:p w:rsidR="00000000" w:rsidRDefault="00903717">
          <w:pPr>
            <w:pStyle w:val="6C4A41786C3B4001A1DF680509B8F46D"/>
          </w:pPr>
          <w:r w:rsidRPr="00A85B6F">
            <w:t>Company</w:t>
          </w:r>
        </w:p>
      </w:docPartBody>
    </w:docPart>
    <w:docPart>
      <w:docPartPr>
        <w:name w:val="638327A10C754E98852E8A696B645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BC7FF-D2DD-4B08-ACEE-4E64A8231B22}"/>
      </w:docPartPr>
      <w:docPartBody>
        <w:p w:rsidR="00000000" w:rsidRDefault="00903717">
          <w:pPr>
            <w:pStyle w:val="638327A10C754E98852E8A696B645462"/>
          </w:pPr>
          <w:r>
            <w:t>Dates From</w:t>
          </w:r>
        </w:p>
      </w:docPartBody>
    </w:docPart>
    <w:docPart>
      <w:docPartPr>
        <w:name w:val="E4CC42D054F843608D05859438670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296C9-8702-4CF1-8133-30AB92BA4C1E}"/>
      </w:docPartPr>
      <w:docPartBody>
        <w:p w:rsidR="00000000" w:rsidRDefault="00903717">
          <w:pPr>
            <w:pStyle w:val="E4CC42D054F843608D058594386702EF"/>
          </w:pPr>
          <w:r w:rsidRPr="00A85B6F">
            <w:t>To</w:t>
          </w:r>
        </w:p>
      </w:docPartBody>
    </w:docPart>
    <w:docPart>
      <w:docPartPr>
        <w:name w:val="2F6C50D8B4DC406197192FBE80466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F865C-CF5A-4957-8757-05D4B48D2121}"/>
      </w:docPartPr>
      <w:docPartBody>
        <w:p w:rsidR="00000000" w:rsidRDefault="00903717">
          <w:pPr>
            <w:pStyle w:val="2F6C50D8B4DC406197192FBE80466F21"/>
          </w:pPr>
          <w:r w:rsidRPr="00A85B6F">
            <w:t>Summarize your key responsibilities, leadership, and most stellar accomplishments. Don’t list everything; keep</w:t>
          </w:r>
          <w:r w:rsidRPr="00A85B6F">
            <w:t xml:space="preserve"> it relevant and include data that shows the impact you made.</w:t>
          </w:r>
        </w:p>
      </w:docPartBody>
    </w:docPart>
    <w:docPart>
      <w:docPartPr>
        <w:name w:val="4498476F71F3451FAEE69188A0AED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9B774-51D9-4AD4-AAA0-3941C143463B}"/>
      </w:docPartPr>
      <w:docPartBody>
        <w:p w:rsidR="00000000" w:rsidRDefault="00903717">
          <w:pPr>
            <w:pStyle w:val="4498476F71F3451FAEE69188A0AED411"/>
          </w:pPr>
          <w:r w:rsidRPr="00A85B6F">
            <w:t>Job Title</w:t>
          </w:r>
        </w:p>
      </w:docPartBody>
    </w:docPart>
    <w:docPart>
      <w:docPartPr>
        <w:name w:val="FE11ABB01AD64583A68D2C72FFF8C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E3AFC-6AD1-4B50-A3AC-D7C17AE80D8D}"/>
      </w:docPartPr>
      <w:docPartBody>
        <w:p w:rsidR="00000000" w:rsidRDefault="00903717">
          <w:pPr>
            <w:pStyle w:val="FE11ABB01AD64583A68D2C72FFF8C3BE"/>
          </w:pPr>
          <w:r w:rsidRPr="00A85B6F">
            <w:t>Company</w:t>
          </w:r>
        </w:p>
      </w:docPartBody>
    </w:docPart>
    <w:docPart>
      <w:docPartPr>
        <w:name w:val="81103F2092474E25A7331B8AAE37C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F92A0-25C7-42B9-B05A-A508DADB72B0}"/>
      </w:docPartPr>
      <w:docPartBody>
        <w:p w:rsidR="00000000" w:rsidRDefault="00903717">
          <w:pPr>
            <w:pStyle w:val="81103F2092474E25A7331B8AAE37CA87"/>
          </w:pPr>
          <w:r>
            <w:t>Dates From</w:t>
          </w:r>
        </w:p>
      </w:docPartBody>
    </w:docPart>
    <w:docPart>
      <w:docPartPr>
        <w:name w:val="A388FE2579A240DE8E55B0540C4B0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4D4DA-3016-424D-8CF3-63E27F78AC47}"/>
      </w:docPartPr>
      <w:docPartBody>
        <w:p w:rsidR="00000000" w:rsidRDefault="00903717">
          <w:pPr>
            <w:pStyle w:val="A388FE2579A240DE8E55B0540C4B070F"/>
          </w:pPr>
          <w:r w:rsidRPr="00A85B6F">
            <w:t>To</w:t>
          </w:r>
        </w:p>
      </w:docPartBody>
    </w:docPart>
    <w:docPart>
      <w:docPartPr>
        <w:name w:val="EC12582ECBCD47D797A51FB988D34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670C6-FC39-4F21-A324-2FF20B3C8B53}"/>
      </w:docPartPr>
      <w:docPartBody>
        <w:p w:rsidR="00000000" w:rsidRDefault="00903717">
          <w:pPr>
            <w:pStyle w:val="EC12582ECBCD47D797A51FB988D3450E"/>
          </w:pPr>
          <w:r w:rsidRPr="00A85B6F">
            <w:t>Think about the size of the team you led, the number of projects you balanced, or the number of articles you wrote.</w:t>
          </w:r>
        </w:p>
      </w:docPartBody>
    </w:docPart>
    <w:docPart>
      <w:docPartPr>
        <w:name w:val="E045008B2D904938B58B3153F4A97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DE78B-3B6B-4502-8DBC-0A92D84CF454}"/>
      </w:docPartPr>
      <w:docPartBody>
        <w:p w:rsidR="00000000" w:rsidRDefault="00903717">
          <w:pPr>
            <w:pStyle w:val="E045008B2D904938B58B3153F4A97CEA"/>
          </w:pPr>
          <w:r w:rsidRPr="00A85B6F">
            <w:t>Education</w:t>
          </w:r>
        </w:p>
      </w:docPartBody>
    </w:docPart>
    <w:docPart>
      <w:docPartPr>
        <w:name w:val="22F53C302B7F49C89B29F07F05586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FD9DF-6B35-4D69-9C5F-21A615510640}"/>
      </w:docPartPr>
      <w:docPartBody>
        <w:p w:rsidR="00000000" w:rsidRDefault="00903717">
          <w:pPr>
            <w:pStyle w:val="22F53C302B7F49C89B29F07F05586D65"/>
          </w:pPr>
          <w:r w:rsidRPr="00A85B6F">
            <w:t>Degree</w:t>
          </w:r>
        </w:p>
      </w:docPartBody>
    </w:docPart>
    <w:docPart>
      <w:docPartPr>
        <w:name w:val="00E73E9E73804643AF78E485EFB59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6D2BA-D54D-4C01-ADB5-60636FBF7C72}"/>
      </w:docPartPr>
      <w:docPartBody>
        <w:p w:rsidR="00000000" w:rsidRDefault="00903717">
          <w:pPr>
            <w:pStyle w:val="00E73E9E73804643AF78E485EFB59A77"/>
          </w:pPr>
          <w:r w:rsidRPr="00A85B6F">
            <w:t>Date Earned</w:t>
          </w:r>
        </w:p>
      </w:docPartBody>
    </w:docPart>
    <w:docPart>
      <w:docPartPr>
        <w:name w:val="7FB1E42AC32F44CBA11D166A50DF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F6E66-5E91-40D6-815C-D84C1F4E054F}"/>
      </w:docPartPr>
      <w:docPartBody>
        <w:p w:rsidR="00000000" w:rsidRDefault="00903717">
          <w:pPr>
            <w:pStyle w:val="7FB1E42AC32F44CBA11D166A50DFC994"/>
          </w:pPr>
          <w:r w:rsidRPr="00A85B6F">
            <w:t>School</w:t>
          </w:r>
        </w:p>
      </w:docPartBody>
    </w:docPart>
    <w:docPart>
      <w:docPartPr>
        <w:name w:val="E35403BBA10C4918BFE8DBCC71C13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C393C-2FEB-447D-8090-F51D9C2C81ED}"/>
      </w:docPartPr>
      <w:docPartBody>
        <w:p w:rsidR="00000000" w:rsidRDefault="00903717">
          <w:pPr>
            <w:pStyle w:val="E35403BBA10C4918BFE8DBCC71C13B17"/>
          </w:pPr>
          <w:r w:rsidRPr="00A85B6F">
            <w:t xml:space="preserve">You might </w:t>
          </w:r>
          <w:r w:rsidRPr="00A85B6F">
            <w:t>want to include your GPA and a summary of relevant coursework, awards, and honors.</w:t>
          </w:r>
        </w:p>
      </w:docPartBody>
    </w:docPart>
    <w:docPart>
      <w:docPartPr>
        <w:name w:val="73F28F376983411AAA08D054BB634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F6386-85E5-455E-A27C-1ECC2E517D1F}"/>
      </w:docPartPr>
      <w:docPartBody>
        <w:p w:rsidR="00000000" w:rsidRDefault="00903717">
          <w:pPr>
            <w:pStyle w:val="73F28F376983411AAA08D054BB634CEB"/>
          </w:pPr>
          <w:r w:rsidRPr="00A85B6F">
            <w:t>Degree</w:t>
          </w:r>
        </w:p>
      </w:docPartBody>
    </w:docPart>
    <w:docPart>
      <w:docPartPr>
        <w:name w:val="CFFCA3E7D978458CB1CA3A9BAB629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CF792-0D1B-426B-A07C-AEFD35E6D165}"/>
      </w:docPartPr>
      <w:docPartBody>
        <w:p w:rsidR="00000000" w:rsidRDefault="00903717">
          <w:pPr>
            <w:pStyle w:val="CFFCA3E7D978458CB1CA3A9BAB629E8E"/>
          </w:pPr>
          <w:r w:rsidRPr="00A85B6F">
            <w:t>Date Earned</w:t>
          </w:r>
        </w:p>
      </w:docPartBody>
    </w:docPart>
    <w:docPart>
      <w:docPartPr>
        <w:name w:val="8F16E4A1600C48C08FBEBBD0B80B2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15BFC-DD35-4882-B3C9-EB22BDC1D5BC}"/>
      </w:docPartPr>
      <w:docPartBody>
        <w:p w:rsidR="00000000" w:rsidRDefault="00903717">
          <w:pPr>
            <w:pStyle w:val="8F16E4A1600C48C08FBEBBD0B80B219E"/>
          </w:pPr>
          <w:r w:rsidRPr="00A85B6F">
            <w:t>School</w:t>
          </w:r>
        </w:p>
      </w:docPartBody>
    </w:docPart>
    <w:docPart>
      <w:docPartPr>
        <w:name w:val="199EC3E73D474DB1B8A5ECF82B6C8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3132A-CC41-4151-983C-BD2E6AC3212A}"/>
      </w:docPartPr>
      <w:docPartBody>
        <w:p w:rsidR="00000000" w:rsidRDefault="00903717">
          <w:pPr>
            <w:pStyle w:val="199EC3E73D474DB1B8A5ECF82B6C880A"/>
          </w:pPr>
          <w:r w:rsidRPr="00A85B6F">
            <w:t>On the Home tab of the ribbon, check out Styles to apply the formatting you need with just a click.</w:t>
          </w:r>
        </w:p>
      </w:docPartBody>
    </w:docPart>
    <w:docPart>
      <w:docPartPr>
        <w:name w:val="0DED1B2C966148B98E2DD884838B0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CC7C4-EF96-4555-8866-95CF6C346B7B}"/>
      </w:docPartPr>
      <w:docPartBody>
        <w:p w:rsidR="00000000" w:rsidRDefault="00903717">
          <w:pPr>
            <w:pStyle w:val="0DED1B2C966148B98E2DD884838B025F"/>
          </w:pPr>
          <w:r>
            <w:t>Objective</w:t>
          </w:r>
        </w:p>
      </w:docPartBody>
    </w:docPart>
    <w:docPart>
      <w:docPartPr>
        <w:name w:val="1B9464317F4C4D899866A239AB256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3D9ED-BA1C-4CE3-88DD-CA1E075CDFD0}"/>
      </w:docPartPr>
      <w:docPartBody>
        <w:p w:rsidR="00B40506" w:rsidRDefault="00903717" w:rsidP="00346ED4">
          <w:pPr>
            <w:pStyle w:val="Heading2"/>
          </w:pPr>
          <w:r w:rsidRPr="00A85B6F">
            <w:t xml:space="preserve">To get started, click placeholder </w:t>
          </w:r>
          <w:r w:rsidRPr="00A85B6F">
            <w:t>text and start typing. Be brief: one or two sentences.</w:t>
          </w:r>
        </w:p>
        <w:p w:rsidR="00000000" w:rsidRDefault="00903717">
          <w:pPr>
            <w:pStyle w:val="1B9464317F4C4D899866A239AB256ABF"/>
          </w:pPr>
          <w:r w:rsidRPr="00E10171">
            <w:t xml:space="preserve">Double-click “Your Name” </w:t>
          </w:r>
          <w:r>
            <w:t xml:space="preserve">in the header </w:t>
          </w:r>
          <w:r w:rsidRPr="00E10171">
            <w:t>to add your name.</w:t>
          </w:r>
        </w:p>
      </w:docPartBody>
    </w:docPart>
    <w:docPart>
      <w:docPartPr>
        <w:name w:val="D6F0EC3856FB4E07A64E40B825208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EC11F-E8C0-4F52-9C88-9AFCA48CD1DD}"/>
      </w:docPartPr>
      <w:docPartBody>
        <w:p w:rsidR="00000000" w:rsidRDefault="00903717">
          <w:pPr>
            <w:pStyle w:val="D6F0EC3856FB4E07A64E40B825208549"/>
          </w:pPr>
          <w:r w:rsidRPr="00A85B6F">
            <w:t>LinkedIn URL</w:t>
          </w:r>
        </w:p>
      </w:docPartBody>
    </w:docPart>
    <w:docPart>
      <w:docPartPr>
        <w:name w:val="9F0C73F73591455B88D5659A321A9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D1E36-D158-4131-AC96-5342E7D6B882}"/>
      </w:docPartPr>
      <w:docPartBody>
        <w:p w:rsidR="00000000" w:rsidRDefault="00903717">
          <w:pPr>
            <w:pStyle w:val="9F0C73F73591455B88D5659A321A9AE4"/>
          </w:pPr>
          <w:r w:rsidRPr="00AF4CC8">
            <w:t>Twitter handle</w:t>
          </w:r>
        </w:p>
      </w:docPartBody>
    </w:docPart>
    <w:docPart>
      <w:docPartPr>
        <w:name w:val="655DF7D029B9421F91F0141875A93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FA698-CFF3-4AD9-B8CD-59AC4F86FF0A}"/>
      </w:docPartPr>
      <w:docPartBody>
        <w:p w:rsidR="00000000" w:rsidRDefault="00903717">
          <w:pPr>
            <w:pStyle w:val="655DF7D029B9421F91F0141875A93D49"/>
          </w:pPr>
          <w:r w:rsidRPr="00A85B6F">
            <w:t>Link to other online properties: Portfolio/Website/Blog</w:t>
          </w:r>
        </w:p>
      </w:docPartBody>
    </w:docPart>
    <w:docPart>
      <w:docPartPr>
        <w:name w:val="6F2C0F1A8E0342409A482EDE6FC68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F39EA-D779-4C04-988E-703F7F54255E}"/>
      </w:docPartPr>
      <w:docPartBody>
        <w:p w:rsidR="00000000" w:rsidRDefault="00903717">
          <w:pPr>
            <w:pStyle w:val="6F2C0F1A8E0342409A482EDE6FC68BEF"/>
          </w:pPr>
          <w:r w:rsidRPr="00A85B6F">
            <w:t>Volunteer Experience or Leadership</w:t>
          </w:r>
        </w:p>
      </w:docPartBody>
    </w:docPart>
    <w:docPart>
      <w:docPartPr>
        <w:name w:val="5D99B98099D74FBFA8114D0878390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D4EB1-F4F7-4483-AB04-EBFBE49E6F87}"/>
      </w:docPartPr>
      <w:docPartBody>
        <w:p w:rsidR="00000000" w:rsidRDefault="00903717">
          <w:pPr>
            <w:pStyle w:val="5D99B98099D74FBFA8114D08783902C9"/>
          </w:pPr>
          <w:r w:rsidRPr="00A85B6F">
            <w:t>Did you m</w:t>
          </w:r>
          <w:r w:rsidRPr="00A85B6F">
            <w:t>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17"/>
    <w:rsid w:val="0090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D39F3E14D94B6086E0F44DD4A3CFDF">
    <w:name w:val="B3D39F3E14D94B6086E0F44DD4A3CFDF"/>
  </w:style>
  <w:style w:type="paragraph" w:customStyle="1" w:styleId="07CA127D96ED419CA5F85FEA29AB1554">
    <w:name w:val="07CA127D96ED419CA5F85FEA29AB1554"/>
  </w:style>
  <w:style w:type="paragraph" w:customStyle="1" w:styleId="65FBA4ACCA234BDAB26F080E96B91AC4">
    <w:name w:val="65FBA4ACCA234BDAB26F080E96B91AC4"/>
  </w:style>
  <w:style w:type="paragraph" w:customStyle="1" w:styleId="E633A15474F443CAA8F4B5F577CDE4B5">
    <w:name w:val="E633A15474F443CAA8F4B5F577CDE4B5"/>
  </w:style>
  <w:style w:type="paragraph" w:customStyle="1" w:styleId="6C4A41786C3B4001A1DF680509B8F46D">
    <w:name w:val="6C4A41786C3B4001A1DF680509B8F46D"/>
  </w:style>
  <w:style w:type="paragraph" w:customStyle="1" w:styleId="638327A10C754E98852E8A696B645462">
    <w:name w:val="638327A10C754E98852E8A696B645462"/>
  </w:style>
  <w:style w:type="paragraph" w:customStyle="1" w:styleId="E4CC42D054F843608D058594386702EF">
    <w:name w:val="E4CC42D054F843608D058594386702EF"/>
  </w:style>
  <w:style w:type="paragraph" w:customStyle="1" w:styleId="2F6C50D8B4DC406197192FBE80466F21">
    <w:name w:val="2F6C50D8B4DC406197192FBE80466F21"/>
  </w:style>
  <w:style w:type="paragraph" w:customStyle="1" w:styleId="4498476F71F3451FAEE69188A0AED411">
    <w:name w:val="4498476F71F3451FAEE69188A0AED411"/>
  </w:style>
  <w:style w:type="paragraph" w:customStyle="1" w:styleId="FE11ABB01AD64583A68D2C72FFF8C3BE">
    <w:name w:val="FE11ABB01AD64583A68D2C72FFF8C3BE"/>
  </w:style>
  <w:style w:type="paragraph" w:customStyle="1" w:styleId="81103F2092474E25A7331B8AAE37CA87">
    <w:name w:val="81103F2092474E25A7331B8AAE37CA87"/>
  </w:style>
  <w:style w:type="paragraph" w:customStyle="1" w:styleId="A388FE2579A240DE8E55B0540C4B070F">
    <w:name w:val="A388FE2579A240DE8E55B0540C4B070F"/>
  </w:style>
  <w:style w:type="paragraph" w:customStyle="1" w:styleId="EC12582ECBCD47D797A51FB988D3450E">
    <w:name w:val="EC12582ECBCD47D797A51FB988D3450E"/>
  </w:style>
  <w:style w:type="paragraph" w:customStyle="1" w:styleId="E045008B2D904938B58B3153F4A97CEA">
    <w:name w:val="E045008B2D904938B58B3153F4A97CEA"/>
  </w:style>
  <w:style w:type="paragraph" w:customStyle="1" w:styleId="22F53C302B7F49C89B29F07F05586D65">
    <w:name w:val="22F53C302B7F49C89B29F07F05586D65"/>
  </w:style>
  <w:style w:type="paragraph" w:customStyle="1" w:styleId="00E73E9E73804643AF78E485EFB59A77">
    <w:name w:val="00E73E9E73804643AF78E485EFB59A77"/>
  </w:style>
  <w:style w:type="paragraph" w:customStyle="1" w:styleId="7FB1E42AC32F44CBA11D166A50DFC994">
    <w:name w:val="7FB1E42AC32F44CBA11D166A50DFC994"/>
  </w:style>
  <w:style w:type="paragraph" w:customStyle="1" w:styleId="E35403BBA10C4918BFE8DBCC71C13B17">
    <w:name w:val="E35403BBA10C4918BFE8DBCC71C13B17"/>
  </w:style>
  <w:style w:type="paragraph" w:customStyle="1" w:styleId="73F28F376983411AAA08D054BB634CEB">
    <w:name w:val="73F28F376983411AAA08D054BB634CEB"/>
  </w:style>
  <w:style w:type="paragraph" w:customStyle="1" w:styleId="CFFCA3E7D978458CB1CA3A9BAB629E8E">
    <w:name w:val="CFFCA3E7D978458CB1CA3A9BAB629E8E"/>
  </w:style>
  <w:style w:type="paragraph" w:customStyle="1" w:styleId="8F16E4A1600C48C08FBEBBD0B80B219E">
    <w:name w:val="8F16E4A1600C48C08FBEBBD0B80B219E"/>
  </w:style>
  <w:style w:type="paragraph" w:customStyle="1" w:styleId="199EC3E73D474DB1B8A5ECF82B6C880A">
    <w:name w:val="199EC3E73D474DB1B8A5ECF82B6C880A"/>
  </w:style>
  <w:style w:type="paragraph" w:customStyle="1" w:styleId="0DED1B2C966148B98E2DD884838B025F">
    <w:name w:val="0DED1B2C966148B98E2DD884838B025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val="en-US" w:eastAsia="en-US"/>
    </w:rPr>
  </w:style>
  <w:style w:type="paragraph" w:customStyle="1" w:styleId="1B9464317F4C4D899866A239AB256ABF">
    <w:name w:val="1B9464317F4C4D899866A239AB256ABF"/>
  </w:style>
  <w:style w:type="paragraph" w:customStyle="1" w:styleId="33E058F5297F4D18BEDAF5351FCEF1B6">
    <w:name w:val="33E058F5297F4D18BEDAF5351FCEF1B6"/>
  </w:style>
  <w:style w:type="paragraph" w:customStyle="1" w:styleId="841EC0D75C7F4E7389F80E51ABBC2D9B">
    <w:name w:val="841EC0D75C7F4E7389F80E51ABBC2D9B"/>
  </w:style>
  <w:style w:type="paragraph" w:customStyle="1" w:styleId="D6F0EC3856FB4E07A64E40B825208549">
    <w:name w:val="D6F0EC3856FB4E07A64E40B825208549"/>
  </w:style>
  <w:style w:type="paragraph" w:customStyle="1" w:styleId="9F0C73F73591455B88D5659A321A9AE4">
    <w:name w:val="9F0C73F73591455B88D5659A321A9AE4"/>
  </w:style>
  <w:style w:type="paragraph" w:customStyle="1" w:styleId="655DF7D029B9421F91F0141875A93D49">
    <w:name w:val="655DF7D029B9421F91F0141875A93D49"/>
  </w:style>
  <w:style w:type="paragraph" w:customStyle="1" w:styleId="6F2C0F1A8E0342409A482EDE6FC68BEF">
    <w:name w:val="6F2C0F1A8E0342409A482EDE6FC68BEF"/>
  </w:style>
  <w:style w:type="paragraph" w:customStyle="1" w:styleId="5D99B98099D74FBFA8114D08783902C9">
    <w:name w:val="5D99B98099D74FBFA8114D08783902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</Template>
  <TotalTime>5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Y</dc:creator>
  <cp:keywords/>
  <dc:description/>
  <cp:lastModifiedBy>Teja Y</cp:lastModifiedBy>
  <cp:revision>2</cp:revision>
  <dcterms:created xsi:type="dcterms:W3CDTF">2022-05-24T10:51:00Z</dcterms:created>
  <dcterms:modified xsi:type="dcterms:W3CDTF">2022-05-24T10:56:00Z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
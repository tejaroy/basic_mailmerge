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F06F78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3D39F3E14D94B6086E0F44DD4A3CFD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  <w:r w:rsidR="00911D8F">
                    <w:t>:</w:t>
                  </w:r>
                  <w:r>
                    <w:t>python</w:t>
                  </w:r>
                </w:p>
                <w:p w:rsidR="004A7542" w:rsidRPr="00A85B6F" w:rsidRDefault="004A7542" w:rsidP="00346ED4">
                  <w:pPr>
                    <w:pStyle w:val="Heading2"/>
                  </w:pPr>
                </w:p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F06F78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65FBA4ACCA234BDAB26F080E96B91A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:rsidR="004A7542" w:rsidRPr="00A85B6F" w:rsidRDefault="00F06F78" w:rsidP="00346ED4">
                  <w:pPr>
                    <w:pStyle w:val="Heading2"/>
                  </w:pPr>
                  <w:sdt>
                    <w:sdtPr>
                      <w:alias w:val="Enter job title 1:"/>
                      <w:tag w:val="Enter job title 1:"/>
                      <w:id w:val="287256568"/>
                      <w:placeholder>
                        <w:docPart w:val="E633A15474F443CAA8F4B5F577CDE4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1:"/>
                      <w:tag w:val="Enter company 1:"/>
                      <w:id w:val="1443026557"/>
                      <w:placeholder>
                        <w:docPart w:val="6C4A41786C3B4001A1DF680509B8F4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1:"/>
                      <w:tag w:val="Enter Dates From for employment 1:"/>
                      <w:id w:val="500858531"/>
                      <w:placeholder>
                        <w:docPart w:val="638327A10C754E98852E8A696B6454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1:"/>
                      <w:tag w:val="Enter Dates To for employment 1:"/>
                      <w:id w:val="-1556002318"/>
                      <w:placeholder>
                        <w:docPart w:val="E4CC42D054F843608D058594386702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2F6C50D8B4DC406197192FBE80466F2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4A7542" w:rsidRPr="00A85B6F" w:rsidRDefault="00F06F78" w:rsidP="00346ED4">
                  <w:pPr>
                    <w:pStyle w:val="Heading2"/>
                  </w:pPr>
                  <w:sdt>
                    <w:sdtPr>
                      <w:alias w:val="Enter job title 2:"/>
                      <w:tag w:val="Enter job title 2:"/>
                      <w:id w:val="-1144666139"/>
                      <w:placeholder>
                        <w:docPart w:val="4498476F71F3451FAEE69188A0AED4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2:"/>
                      <w:tag w:val="Enter company 2:"/>
                      <w:id w:val="376904949"/>
                      <w:placeholder>
                        <w:docPart w:val="FE11ABB01AD64583A68D2C72FFF8C3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2:"/>
                      <w:tag w:val="Enter Dates From for employment 2:"/>
                      <w:id w:val="-979387077"/>
                      <w:placeholder>
                        <w:docPart w:val="81103F2092474E25A7331B8AAE37CA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2:"/>
                      <w:tag w:val="Enter Dates To for employment 2:"/>
                      <w:id w:val="-506289195"/>
                      <w:placeholder>
                        <w:docPart w:val="A388FE2579A240DE8E55B0540C4B07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763961407"/>
                    <w:placeholder>
                      <w:docPart w:val="EC12582ECBCD47D797A51FB988D3450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4A7542" w:rsidRPr="00A85B6F" w:rsidRDefault="00F06F78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045008B2D904938B58B3153F4A97C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F06F78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22F53C302B7F49C89B29F07F05586D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00E73E9E73804643AF78E485EFB59A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7FB1E42AC32F44CBA11D166A50DFC9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F06F78" w:rsidP="00346ED4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E35403BBA10C4918BFE8DBCC71C13B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:rsidR="004A7542" w:rsidRPr="00A85B6F" w:rsidRDefault="00F06F78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73F28F376983411AAA08D054BB634C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CFFCA3E7D978458CB1CA3A9BAB629E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8F16E4A1600C48C08FBEBBD0B80B21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F06F78" w:rsidP="00346ED4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199EC3E73D474DB1B8A5ECF82B6C88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F06F78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DED1B2C966148B98E2DD884838B02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sdt>
                  <w:sdtPr>
                    <w:alias w:val="Enter objective:"/>
                    <w:tag w:val="Enter objective:"/>
                    <w:id w:val="-1216425596"/>
                    <w:placeholder>
                      <w:docPart w:val="1B9464317F4C4D899866A239AB256AB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Default="004A7542" w:rsidP="00346ED4">
                      <w:pPr>
                        <w:pStyle w:val="Heading2"/>
                      </w:pPr>
                      <w:r w:rsidRPr="00A85B6F">
                        <w:t>To get started, click placeholder text and start typing. Be brief: one or two sentences.</w:t>
                      </w:r>
                    </w:p>
                    <w:p w:rsidR="00E10171" w:rsidRPr="00E10171" w:rsidRDefault="00E10171" w:rsidP="00FE5E5B">
                      <w:pPr>
                        <w:pStyle w:val="Heading2"/>
                      </w:pPr>
                      <w:r w:rsidRPr="00E10171">
                        <w:t xml:space="preserve">Double-click “Your Name” </w:t>
                      </w:r>
                      <w:r w:rsidR="00FE5E5B">
                        <w:t xml:space="preserve">in the header </w:t>
                      </w:r>
                      <w:r w:rsidRPr="00E10171">
                        <w:t>to add your name.</w:t>
                      </w:r>
                    </w:p>
                  </w:sdtContent>
                </w:sdt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E5E14C" wp14:editId="7E00E0BF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66A7EEB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2BAEBD0" wp14:editId="57F537BE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A04ED50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11D8F" w:rsidP="00346ED4">
                        <w:r>
                          <w:t>teja.yangala@dvara.com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11D8F" w:rsidP="00346ED4">
                        <w:r>
                          <w:t>9182020065</w:t>
                        </w:r>
                        <w:bookmarkStart w:id="0" w:name="_GoBack"/>
                        <w:bookmarkEnd w:id="0"/>
                        <w:r w:rsidRPr="00A85B6F">
                          <w:t xml:space="preserve"> 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568622B" wp14:editId="408AFCEA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AE7F33C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F156910" wp14:editId="636C4C4C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2133F6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F06F78" w:rsidP="00346ED4">
                        <w:sdt>
                          <w:sdtPr>
                            <w:alias w:val="Enter LinkedIn URL:"/>
                            <w:tag w:val="Enter LinkedIn URL:"/>
                            <w:id w:val="-1457020033"/>
                            <w:placeholder>
                              <w:docPart w:val="D6F0EC3856FB4E07A64E40B825208549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LinkedIn URL</w:t>
                            </w:r>
                          </w:sdtContent>
                        </w:sdt>
                      </w:p>
                    </w:tc>
                    <w:sdt>
                      <w:sdtPr>
                        <w:alias w:val="Enter Twitter handle:"/>
                        <w:tag w:val="Enter Twitter handle:"/>
                        <w:id w:val="1478497653"/>
                        <w:placeholder>
                          <w:docPart w:val="9F0C73F73591455B88D5659A321A9AE4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t>Twitter handle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F06F78" w:rsidP="00346ED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55DF7D029B9421F91F0141875A93D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F06F78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F2C0F1A8E0342409A482EDE6FC68B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5D99B98099D74FBFA8114D08783902C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F78" w:rsidRDefault="00F06F78" w:rsidP="004A7542">
      <w:pPr>
        <w:spacing w:after="0" w:line="240" w:lineRule="auto"/>
      </w:pPr>
      <w:r>
        <w:separator/>
      </w:r>
    </w:p>
  </w:endnote>
  <w:endnote w:type="continuationSeparator" w:id="0">
    <w:p w:rsidR="00F06F78" w:rsidRDefault="00F06F78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F78" w:rsidRDefault="00F06F78" w:rsidP="004A7542">
      <w:pPr>
        <w:spacing w:after="0" w:line="240" w:lineRule="auto"/>
      </w:pPr>
      <w:r>
        <w:separator/>
      </w:r>
    </w:p>
  </w:footnote>
  <w:footnote w:type="continuationSeparator" w:id="0">
    <w:p w:rsidR="00F06F78" w:rsidRDefault="00F06F78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EFB" w:rsidRDefault="00F06F78">
    <w:pPr>
      <w:pStyle w:val="Header"/>
    </w:pPr>
    <w:sdt>
      <w:sdtPr>
        <w:alias w:val="Enter Your Name:"/>
        <w:tag w:val="Enter Your Name:"/>
        <w:id w:val="1764105439"/>
        <w:placeholde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/>
    </w:sdt>
    <w:r w:rsidR="00911D8F">
      <w:t>name:</w:t>
    </w:r>
    <w:r>
      <w:t>yanagala teja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C5"/>
    <w:rsid w:val="001C292B"/>
    <w:rsid w:val="002876BB"/>
    <w:rsid w:val="00293B83"/>
    <w:rsid w:val="002D075C"/>
    <w:rsid w:val="00454034"/>
    <w:rsid w:val="004A7542"/>
    <w:rsid w:val="00531CC5"/>
    <w:rsid w:val="006A3CE7"/>
    <w:rsid w:val="006F77C5"/>
    <w:rsid w:val="00857F01"/>
    <w:rsid w:val="008B0B05"/>
    <w:rsid w:val="00911D8F"/>
    <w:rsid w:val="00A076D8"/>
    <w:rsid w:val="00B90950"/>
    <w:rsid w:val="00BE5F21"/>
    <w:rsid w:val="00E10171"/>
    <w:rsid w:val="00EC26A6"/>
    <w:rsid w:val="00EC7733"/>
    <w:rsid w:val="00ED1C71"/>
    <w:rsid w:val="00F06F78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EFD7"/>
  <w15:chartTrackingRefBased/>
  <w15:docId w15:val="{CD56E91D-A6AB-4D66-8F4C-02C20E2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tu94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D39F3E14D94B6086E0F44DD4A3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7A6C-0930-45E9-918A-832A58144A92}"/>
      </w:docPartPr>
      <w:docPartBody>
        <w:p w:rsidR="00000000" w:rsidRDefault="00903717">
          <w:pPr>
            <w:pStyle w:val="B3D39F3E14D94B6086E0F44DD4A3CFDF"/>
          </w:pPr>
          <w:r w:rsidRPr="002D589D">
            <w:t>Skills</w:t>
          </w:r>
        </w:p>
      </w:docPartBody>
    </w:docPart>
    <w:docPart>
      <w:docPartPr>
        <w:name w:val="65FBA4ACCA234BDAB26F080E96B91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B3E73-D450-4AC7-9623-93E6212B6980}"/>
      </w:docPartPr>
      <w:docPartBody>
        <w:p w:rsidR="00000000" w:rsidRDefault="00903717">
          <w:pPr>
            <w:pStyle w:val="65FBA4ACCA234BDAB26F080E96B91AC4"/>
          </w:pPr>
          <w:r w:rsidRPr="00A85B6F">
            <w:t>Experience</w:t>
          </w:r>
        </w:p>
      </w:docPartBody>
    </w:docPart>
    <w:docPart>
      <w:docPartPr>
        <w:name w:val="E633A15474F443CAA8F4B5F577CDE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3DE99-ED73-42EA-995D-9BBCB8C31B2B}"/>
      </w:docPartPr>
      <w:docPartBody>
        <w:p w:rsidR="00000000" w:rsidRDefault="00903717">
          <w:pPr>
            <w:pStyle w:val="E633A15474F443CAA8F4B5F577CDE4B5"/>
          </w:pPr>
          <w:r w:rsidRPr="00A85B6F">
            <w:t>Job Title</w:t>
          </w:r>
        </w:p>
      </w:docPartBody>
    </w:docPart>
    <w:docPart>
      <w:docPartPr>
        <w:name w:val="6C4A41786C3B4001A1DF680509B8F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3F67D-C6CE-4F20-B206-DEF7E0FBE518}"/>
      </w:docPartPr>
      <w:docPartBody>
        <w:p w:rsidR="00000000" w:rsidRDefault="00903717">
          <w:pPr>
            <w:pStyle w:val="6C4A41786C3B4001A1DF680509B8F46D"/>
          </w:pPr>
          <w:r w:rsidRPr="00A85B6F">
            <w:t>Company</w:t>
          </w:r>
        </w:p>
      </w:docPartBody>
    </w:docPart>
    <w:docPart>
      <w:docPartPr>
        <w:name w:val="638327A10C754E98852E8A696B645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BC7FF-D2DD-4B08-ACEE-4E64A8231B22}"/>
      </w:docPartPr>
      <w:docPartBody>
        <w:p w:rsidR="00000000" w:rsidRDefault="00903717">
          <w:pPr>
            <w:pStyle w:val="638327A10C754E98852E8A696B645462"/>
          </w:pPr>
          <w:r>
            <w:t>Dates From</w:t>
          </w:r>
        </w:p>
      </w:docPartBody>
    </w:docPart>
    <w:docPart>
      <w:docPartPr>
        <w:name w:val="E4CC42D054F843608D05859438670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296C9-8702-4CF1-8133-30AB92BA4C1E}"/>
      </w:docPartPr>
      <w:docPartBody>
        <w:p w:rsidR="00000000" w:rsidRDefault="00903717">
          <w:pPr>
            <w:pStyle w:val="E4CC42D054F843608D058594386702EF"/>
          </w:pPr>
          <w:r w:rsidRPr="00A85B6F">
            <w:t>To</w:t>
          </w:r>
        </w:p>
      </w:docPartBody>
    </w:docPart>
    <w:docPart>
      <w:docPartPr>
        <w:name w:val="2F6C50D8B4DC406197192FBE8046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F865C-CF5A-4957-8757-05D4B48D2121}"/>
      </w:docPartPr>
      <w:docPartBody>
        <w:p w:rsidR="00000000" w:rsidRDefault="00903717">
          <w:pPr>
            <w:pStyle w:val="2F6C50D8B4DC406197192FBE80466F21"/>
          </w:pPr>
          <w:r w:rsidRPr="00A85B6F">
            <w:t>Summarize your key responsibilities, leadership, and most stellar accomplishments. Don’t list everything; keep</w:t>
          </w:r>
          <w:r w:rsidRPr="00A85B6F">
            <w:t xml:space="preserve"> it relevant and include data that shows the impact you made.</w:t>
          </w:r>
        </w:p>
      </w:docPartBody>
    </w:docPart>
    <w:docPart>
      <w:docPartPr>
        <w:name w:val="4498476F71F3451FAEE69188A0AED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9B774-51D9-4AD4-AAA0-3941C143463B}"/>
      </w:docPartPr>
      <w:docPartBody>
        <w:p w:rsidR="00000000" w:rsidRDefault="00903717">
          <w:pPr>
            <w:pStyle w:val="4498476F71F3451FAEE69188A0AED411"/>
          </w:pPr>
          <w:r w:rsidRPr="00A85B6F">
            <w:t>Job Title</w:t>
          </w:r>
        </w:p>
      </w:docPartBody>
    </w:docPart>
    <w:docPart>
      <w:docPartPr>
        <w:name w:val="FE11ABB01AD64583A68D2C72FFF8C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E3AFC-6AD1-4B50-A3AC-D7C17AE80D8D}"/>
      </w:docPartPr>
      <w:docPartBody>
        <w:p w:rsidR="00000000" w:rsidRDefault="00903717">
          <w:pPr>
            <w:pStyle w:val="FE11ABB01AD64583A68D2C72FFF8C3BE"/>
          </w:pPr>
          <w:r w:rsidRPr="00A85B6F">
            <w:t>Company</w:t>
          </w:r>
        </w:p>
      </w:docPartBody>
    </w:docPart>
    <w:docPart>
      <w:docPartPr>
        <w:name w:val="81103F2092474E25A7331B8AAE37C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92A0-25C7-42B9-B05A-A508DADB72B0}"/>
      </w:docPartPr>
      <w:docPartBody>
        <w:p w:rsidR="00000000" w:rsidRDefault="00903717">
          <w:pPr>
            <w:pStyle w:val="81103F2092474E25A7331B8AAE37CA87"/>
          </w:pPr>
          <w:r>
            <w:t>Dates From</w:t>
          </w:r>
        </w:p>
      </w:docPartBody>
    </w:docPart>
    <w:docPart>
      <w:docPartPr>
        <w:name w:val="A388FE2579A240DE8E55B0540C4B0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4D4DA-3016-424D-8CF3-63E27F78AC47}"/>
      </w:docPartPr>
      <w:docPartBody>
        <w:p w:rsidR="00000000" w:rsidRDefault="00903717">
          <w:pPr>
            <w:pStyle w:val="A388FE2579A240DE8E55B0540C4B070F"/>
          </w:pPr>
          <w:r w:rsidRPr="00A85B6F">
            <w:t>To</w:t>
          </w:r>
        </w:p>
      </w:docPartBody>
    </w:docPart>
    <w:docPart>
      <w:docPartPr>
        <w:name w:val="EC12582ECBCD47D797A51FB988D34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70C6-FC39-4F21-A324-2FF20B3C8B53}"/>
      </w:docPartPr>
      <w:docPartBody>
        <w:p w:rsidR="00000000" w:rsidRDefault="00903717">
          <w:pPr>
            <w:pStyle w:val="EC12582ECBCD47D797A51FB988D3450E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E045008B2D904938B58B3153F4A97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DE78B-3B6B-4502-8DBC-0A92D84CF454}"/>
      </w:docPartPr>
      <w:docPartBody>
        <w:p w:rsidR="00000000" w:rsidRDefault="00903717">
          <w:pPr>
            <w:pStyle w:val="E045008B2D904938B58B3153F4A97CEA"/>
          </w:pPr>
          <w:r w:rsidRPr="00A85B6F">
            <w:t>Education</w:t>
          </w:r>
        </w:p>
      </w:docPartBody>
    </w:docPart>
    <w:docPart>
      <w:docPartPr>
        <w:name w:val="22F53C302B7F49C89B29F07F05586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FD9DF-6B35-4D69-9C5F-21A615510640}"/>
      </w:docPartPr>
      <w:docPartBody>
        <w:p w:rsidR="00000000" w:rsidRDefault="00903717">
          <w:pPr>
            <w:pStyle w:val="22F53C302B7F49C89B29F07F05586D65"/>
          </w:pPr>
          <w:r w:rsidRPr="00A85B6F">
            <w:t>Degree</w:t>
          </w:r>
        </w:p>
      </w:docPartBody>
    </w:docPart>
    <w:docPart>
      <w:docPartPr>
        <w:name w:val="00E73E9E73804643AF78E485EFB59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6D2BA-D54D-4C01-ADB5-60636FBF7C72}"/>
      </w:docPartPr>
      <w:docPartBody>
        <w:p w:rsidR="00000000" w:rsidRDefault="00903717">
          <w:pPr>
            <w:pStyle w:val="00E73E9E73804643AF78E485EFB59A77"/>
          </w:pPr>
          <w:r w:rsidRPr="00A85B6F">
            <w:t>Date Earned</w:t>
          </w:r>
        </w:p>
      </w:docPartBody>
    </w:docPart>
    <w:docPart>
      <w:docPartPr>
        <w:name w:val="7FB1E42AC32F44CBA11D166A50DF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6E66-5E91-40D6-815C-D84C1F4E054F}"/>
      </w:docPartPr>
      <w:docPartBody>
        <w:p w:rsidR="00000000" w:rsidRDefault="00903717">
          <w:pPr>
            <w:pStyle w:val="7FB1E42AC32F44CBA11D166A50DFC994"/>
          </w:pPr>
          <w:r w:rsidRPr="00A85B6F">
            <w:t>School</w:t>
          </w:r>
        </w:p>
      </w:docPartBody>
    </w:docPart>
    <w:docPart>
      <w:docPartPr>
        <w:name w:val="E35403BBA10C4918BFE8DBCC71C13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C393C-2FEB-447D-8090-F51D9C2C81ED}"/>
      </w:docPartPr>
      <w:docPartBody>
        <w:p w:rsidR="00000000" w:rsidRDefault="00903717">
          <w:pPr>
            <w:pStyle w:val="E35403BBA10C4918BFE8DBCC71C13B17"/>
          </w:pPr>
          <w:r w:rsidRPr="00A85B6F">
            <w:t xml:space="preserve">You might </w:t>
          </w:r>
          <w:r w:rsidRPr="00A85B6F">
            <w:t>want to include your GPA and a summary of relevant coursework, awards, and honors.</w:t>
          </w:r>
        </w:p>
      </w:docPartBody>
    </w:docPart>
    <w:docPart>
      <w:docPartPr>
        <w:name w:val="73F28F376983411AAA08D054BB634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6386-85E5-455E-A27C-1ECC2E517D1F}"/>
      </w:docPartPr>
      <w:docPartBody>
        <w:p w:rsidR="00000000" w:rsidRDefault="00903717">
          <w:pPr>
            <w:pStyle w:val="73F28F376983411AAA08D054BB634CEB"/>
          </w:pPr>
          <w:r w:rsidRPr="00A85B6F">
            <w:t>Degree</w:t>
          </w:r>
        </w:p>
      </w:docPartBody>
    </w:docPart>
    <w:docPart>
      <w:docPartPr>
        <w:name w:val="CFFCA3E7D978458CB1CA3A9BAB62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F792-0D1B-426B-A07C-AEFD35E6D165}"/>
      </w:docPartPr>
      <w:docPartBody>
        <w:p w:rsidR="00000000" w:rsidRDefault="00903717">
          <w:pPr>
            <w:pStyle w:val="CFFCA3E7D978458CB1CA3A9BAB629E8E"/>
          </w:pPr>
          <w:r w:rsidRPr="00A85B6F">
            <w:t>Date Earned</w:t>
          </w:r>
        </w:p>
      </w:docPartBody>
    </w:docPart>
    <w:docPart>
      <w:docPartPr>
        <w:name w:val="8F16E4A1600C48C08FBEBBD0B80B2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15BFC-DD35-4882-B3C9-EB22BDC1D5BC}"/>
      </w:docPartPr>
      <w:docPartBody>
        <w:p w:rsidR="00000000" w:rsidRDefault="00903717">
          <w:pPr>
            <w:pStyle w:val="8F16E4A1600C48C08FBEBBD0B80B219E"/>
          </w:pPr>
          <w:r w:rsidRPr="00A85B6F">
            <w:t>School</w:t>
          </w:r>
        </w:p>
      </w:docPartBody>
    </w:docPart>
    <w:docPart>
      <w:docPartPr>
        <w:name w:val="199EC3E73D474DB1B8A5ECF82B6C8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3132A-CC41-4151-983C-BD2E6AC3212A}"/>
      </w:docPartPr>
      <w:docPartBody>
        <w:p w:rsidR="00000000" w:rsidRDefault="00903717">
          <w:pPr>
            <w:pStyle w:val="199EC3E73D474DB1B8A5ECF82B6C880A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0DED1B2C966148B98E2DD884838B0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C7C4-EF96-4555-8866-95CF6C346B7B}"/>
      </w:docPartPr>
      <w:docPartBody>
        <w:p w:rsidR="00000000" w:rsidRDefault="00903717">
          <w:pPr>
            <w:pStyle w:val="0DED1B2C966148B98E2DD884838B025F"/>
          </w:pPr>
          <w:r>
            <w:t>Objective</w:t>
          </w:r>
        </w:p>
      </w:docPartBody>
    </w:docPart>
    <w:docPart>
      <w:docPartPr>
        <w:name w:val="1B9464317F4C4D899866A239AB25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3D9ED-BA1C-4CE3-88DD-CA1E075CDFD0}"/>
      </w:docPartPr>
      <w:docPartBody>
        <w:p w:rsidR="00B40506" w:rsidRDefault="00903717" w:rsidP="00346ED4">
          <w:pPr>
            <w:pStyle w:val="Heading2"/>
          </w:pPr>
          <w:r w:rsidRPr="00A85B6F">
            <w:t xml:space="preserve">To get started, click placeholder </w:t>
          </w:r>
          <w:r w:rsidRPr="00A85B6F">
            <w:t>text and start typing. Be brief: one or two sentences.</w:t>
          </w:r>
        </w:p>
        <w:p w:rsidR="00000000" w:rsidRDefault="00903717">
          <w:pPr>
            <w:pStyle w:val="1B9464317F4C4D899866A239AB256ABF"/>
          </w:pPr>
          <w:r w:rsidRPr="00E10171">
            <w:t xml:space="preserve">Double-click “Your Name” </w:t>
          </w:r>
          <w:r>
            <w:t xml:space="preserve">in the header </w:t>
          </w:r>
          <w:r w:rsidRPr="00E10171">
            <w:t>to add your name.</w:t>
          </w:r>
        </w:p>
      </w:docPartBody>
    </w:docPart>
    <w:docPart>
      <w:docPartPr>
        <w:name w:val="D6F0EC3856FB4E07A64E40B82520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EC11F-E8C0-4F52-9C88-9AFCA48CD1DD}"/>
      </w:docPartPr>
      <w:docPartBody>
        <w:p w:rsidR="00000000" w:rsidRDefault="00903717">
          <w:pPr>
            <w:pStyle w:val="D6F0EC3856FB4E07A64E40B825208549"/>
          </w:pPr>
          <w:r w:rsidRPr="00A85B6F">
            <w:t>LinkedIn URL</w:t>
          </w:r>
        </w:p>
      </w:docPartBody>
    </w:docPart>
    <w:docPart>
      <w:docPartPr>
        <w:name w:val="9F0C73F73591455B88D5659A321A9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D1E36-D158-4131-AC96-5342E7D6B882}"/>
      </w:docPartPr>
      <w:docPartBody>
        <w:p w:rsidR="00000000" w:rsidRDefault="00903717">
          <w:pPr>
            <w:pStyle w:val="9F0C73F73591455B88D5659A321A9AE4"/>
          </w:pPr>
          <w:r w:rsidRPr="00AF4CC8">
            <w:t>Twitter handle</w:t>
          </w:r>
        </w:p>
      </w:docPartBody>
    </w:docPart>
    <w:docPart>
      <w:docPartPr>
        <w:name w:val="655DF7D029B9421F91F0141875A93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A698-CFF3-4AD9-B8CD-59AC4F86FF0A}"/>
      </w:docPartPr>
      <w:docPartBody>
        <w:p w:rsidR="00000000" w:rsidRDefault="00903717">
          <w:pPr>
            <w:pStyle w:val="655DF7D029B9421F91F0141875A93D49"/>
          </w:pPr>
          <w:r w:rsidRPr="00A85B6F">
            <w:t>Link to other online properties: Portfolio/Website/Blog</w:t>
          </w:r>
        </w:p>
      </w:docPartBody>
    </w:docPart>
    <w:docPart>
      <w:docPartPr>
        <w:name w:val="6F2C0F1A8E0342409A482EDE6FC68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39EA-D779-4C04-988E-703F7F54255E}"/>
      </w:docPartPr>
      <w:docPartBody>
        <w:p w:rsidR="00000000" w:rsidRDefault="00903717">
          <w:pPr>
            <w:pStyle w:val="6F2C0F1A8E0342409A482EDE6FC68BEF"/>
          </w:pPr>
          <w:r w:rsidRPr="00A85B6F">
            <w:t>Volunteer Experience or Leadership</w:t>
          </w:r>
        </w:p>
      </w:docPartBody>
    </w:docPart>
    <w:docPart>
      <w:docPartPr>
        <w:name w:val="5D99B98099D74FBFA8114D0878390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D4EB1-F4F7-4483-AB04-EBFBE49E6F87}"/>
      </w:docPartPr>
      <w:docPartBody>
        <w:p w:rsidR="00000000" w:rsidRDefault="00903717">
          <w:pPr>
            <w:pStyle w:val="5D99B98099D74FBFA8114D08783902C9"/>
          </w:pPr>
          <w:r w:rsidRPr="00A85B6F">
            <w:t>Did you m</w:t>
          </w:r>
          <w:r w:rsidRPr="00A85B6F">
            <w:t>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17"/>
    <w:rsid w:val="0090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D39F3E14D94B6086E0F44DD4A3CFDF">
    <w:name w:val="B3D39F3E14D94B6086E0F44DD4A3CFDF"/>
  </w:style>
  <w:style w:type="paragraph" w:customStyle="1" w:styleId="07CA127D96ED419CA5F85FEA29AB1554">
    <w:name w:val="07CA127D96ED419CA5F85FEA29AB1554"/>
  </w:style>
  <w:style w:type="paragraph" w:customStyle="1" w:styleId="65FBA4ACCA234BDAB26F080E96B91AC4">
    <w:name w:val="65FBA4ACCA234BDAB26F080E96B91AC4"/>
  </w:style>
  <w:style w:type="paragraph" w:customStyle="1" w:styleId="E633A15474F443CAA8F4B5F577CDE4B5">
    <w:name w:val="E633A15474F443CAA8F4B5F577CDE4B5"/>
  </w:style>
  <w:style w:type="paragraph" w:customStyle="1" w:styleId="6C4A41786C3B4001A1DF680509B8F46D">
    <w:name w:val="6C4A41786C3B4001A1DF680509B8F46D"/>
  </w:style>
  <w:style w:type="paragraph" w:customStyle="1" w:styleId="638327A10C754E98852E8A696B645462">
    <w:name w:val="638327A10C754E98852E8A696B645462"/>
  </w:style>
  <w:style w:type="paragraph" w:customStyle="1" w:styleId="E4CC42D054F843608D058594386702EF">
    <w:name w:val="E4CC42D054F843608D058594386702EF"/>
  </w:style>
  <w:style w:type="paragraph" w:customStyle="1" w:styleId="2F6C50D8B4DC406197192FBE80466F21">
    <w:name w:val="2F6C50D8B4DC406197192FBE80466F21"/>
  </w:style>
  <w:style w:type="paragraph" w:customStyle="1" w:styleId="4498476F71F3451FAEE69188A0AED411">
    <w:name w:val="4498476F71F3451FAEE69188A0AED411"/>
  </w:style>
  <w:style w:type="paragraph" w:customStyle="1" w:styleId="FE11ABB01AD64583A68D2C72FFF8C3BE">
    <w:name w:val="FE11ABB01AD64583A68D2C72FFF8C3BE"/>
  </w:style>
  <w:style w:type="paragraph" w:customStyle="1" w:styleId="81103F2092474E25A7331B8AAE37CA87">
    <w:name w:val="81103F2092474E25A7331B8AAE37CA87"/>
  </w:style>
  <w:style w:type="paragraph" w:customStyle="1" w:styleId="A388FE2579A240DE8E55B0540C4B070F">
    <w:name w:val="A388FE2579A240DE8E55B0540C4B070F"/>
  </w:style>
  <w:style w:type="paragraph" w:customStyle="1" w:styleId="EC12582ECBCD47D797A51FB988D3450E">
    <w:name w:val="EC12582ECBCD47D797A51FB988D3450E"/>
  </w:style>
  <w:style w:type="paragraph" w:customStyle="1" w:styleId="E045008B2D904938B58B3153F4A97CEA">
    <w:name w:val="E045008B2D904938B58B3153F4A97CEA"/>
  </w:style>
  <w:style w:type="paragraph" w:customStyle="1" w:styleId="22F53C302B7F49C89B29F07F05586D65">
    <w:name w:val="22F53C302B7F49C89B29F07F05586D65"/>
  </w:style>
  <w:style w:type="paragraph" w:customStyle="1" w:styleId="00E73E9E73804643AF78E485EFB59A77">
    <w:name w:val="00E73E9E73804643AF78E485EFB59A77"/>
  </w:style>
  <w:style w:type="paragraph" w:customStyle="1" w:styleId="7FB1E42AC32F44CBA11D166A50DFC994">
    <w:name w:val="7FB1E42AC32F44CBA11D166A50DFC994"/>
  </w:style>
  <w:style w:type="paragraph" w:customStyle="1" w:styleId="E35403BBA10C4918BFE8DBCC71C13B17">
    <w:name w:val="E35403BBA10C4918BFE8DBCC71C13B17"/>
  </w:style>
  <w:style w:type="paragraph" w:customStyle="1" w:styleId="73F28F376983411AAA08D054BB634CEB">
    <w:name w:val="73F28F376983411AAA08D054BB634CEB"/>
  </w:style>
  <w:style w:type="paragraph" w:customStyle="1" w:styleId="CFFCA3E7D978458CB1CA3A9BAB629E8E">
    <w:name w:val="CFFCA3E7D978458CB1CA3A9BAB629E8E"/>
  </w:style>
  <w:style w:type="paragraph" w:customStyle="1" w:styleId="8F16E4A1600C48C08FBEBBD0B80B219E">
    <w:name w:val="8F16E4A1600C48C08FBEBBD0B80B219E"/>
  </w:style>
  <w:style w:type="paragraph" w:customStyle="1" w:styleId="199EC3E73D474DB1B8A5ECF82B6C880A">
    <w:name w:val="199EC3E73D474DB1B8A5ECF82B6C880A"/>
  </w:style>
  <w:style w:type="paragraph" w:customStyle="1" w:styleId="0DED1B2C966148B98E2DD884838B025F">
    <w:name w:val="0DED1B2C966148B98E2DD884838B025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paragraph" w:customStyle="1" w:styleId="1B9464317F4C4D899866A239AB256ABF">
    <w:name w:val="1B9464317F4C4D899866A239AB256ABF"/>
  </w:style>
  <w:style w:type="paragraph" w:customStyle="1" w:styleId="33E058F5297F4D18BEDAF5351FCEF1B6">
    <w:name w:val="33E058F5297F4D18BEDAF5351FCEF1B6"/>
  </w:style>
  <w:style w:type="paragraph" w:customStyle="1" w:styleId="841EC0D75C7F4E7389F80E51ABBC2D9B">
    <w:name w:val="841EC0D75C7F4E7389F80E51ABBC2D9B"/>
  </w:style>
  <w:style w:type="paragraph" w:customStyle="1" w:styleId="D6F0EC3856FB4E07A64E40B825208549">
    <w:name w:val="D6F0EC3856FB4E07A64E40B825208549"/>
  </w:style>
  <w:style w:type="paragraph" w:customStyle="1" w:styleId="9F0C73F73591455B88D5659A321A9AE4">
    <w:name w:val="9F0C73F73591455B88D5659A321A9AE4"/>
  </w:style>
  <w:style w:type="paragraph" w:customStyle="1" w:styleId="655DF7D029B9421F91F0141875A93D49">
    <w:name w:val="655DF7D029B9421F91F0141875A93D49"/>
  </w:style>
  <w:style w:type="paragraph" w:customStyle="1" w:styleId="6F2C0F1A8E0342409A482EDE6FC68BEF">
    <w:name w:val="6F2C0F1A8E0342409A482EDE6FC68BEF"/>
  </w:style>
  <w:style w:type="paragraph" w:customStyle="1" w:styleId="5D99B98099D74FBFA8114D08783902C9">
    <w:name w:val="5D99B98099D74FBFA8114D0878390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Y</dc:creator>
  <cp:keywords/>
  <dc:description/>
  <cp:lastModifiedBy>Teja Y</cp:lastModifiedBy>
  <cp:revision>2</cp:revision>
  <dcterms:created xsi:type="dcterms:W3CDTF">2022-05-24T10:51:00Z</dcterms:created>
  <dcterms:modified xsi:type="dcterms:W3CDTF">2022-05-24T10:56:00Z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